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52501" w14:textId="77777777" w:rsidR="00D609B4" w:rsidRDefault="00403D2D">
      <w:pPr>
        <w:rPr>
          <w:b/>
          <w:bCs/>
        </w:rPr>
      </w:pPr>
      <w:r>
        <w:rPr>
          <w:b/>
          <w:bCs/>
        </w:rPr>
        <w:t>Installation and running scripts:</w:t>
      </w:r>
    </w:p>
    <w:p w14:paraId="4B952502" w14:textId="77777777" w:rsidR="00D609B4" w:rsidRDefault="00403D2D">
      <w:r>
        <w:t>Before you run the scripts, please install below:</w:t>
      </w:r>
    </w:p>
    <w:p w14:paraId="4B952503" w14:textId="77777777" w:rsidR="00D609B4" w:rsidRDefault="00403D2D">
      <w:pPr>
        <w:pStyle w:val="ListParagraph"/>
        <w:numPr>
          <w:ilvl w:val="0"/>
          <w:numId w:val="1"/>
        </w:numPr>
      </w:pPr>
      <w:r>
        <w:t>Install Python on your local windows machine</w:t>
      </w:r>
    </w:p>
    <w:p w14:paraId="4B952504" w14:textId="77777777" w:rsidR="00D609B4" w:rsidRDefault="00403D2D">
      <w:pPr>
        <w:pStyle w:val="ListParagraph"/>
        <w:numPr>
          <w:ilvl w:val="0"/>
          <w:numId w:val="1"/>
        </w:numPr>
      </w:pPr>
      <w:r>
        <w:t xml:space="preserve">Launch command prompt as an administrator and then navigate to the python installed directory =&gt;&gt; </w:t>
      </w:r>
      <w:r>
        <w:t>Scripts folder (e.g.)</w:t>
      </w:r>
    </w:p>
    <w:p w14:paraId="4B952505" w14:textId="77777777" w:rsidR="00D609B4" w:rsidRDefault="00403D2D">
      <w:pPr>
        <w:pStyle w:val="ListParagraph"/>
        <w:numPr>
          <w:ilvl w:val="0"/>
          <w:numId w:val="2"/>
        </w:numPr>
      </w:pPr>
      <w:r>
        <w:t>pip install behave</w:t>
      </w:r>
    </w:p>
    <w:p w14:paraId="4B952506" w14:textId="77777777" w:rsidR="00D609B4" w:rsidRDefault="00403D2D">
      <w:pPr>
        <w:pStyle w:val="ListParagraph"/>
        <w:numPr>
          <w:ilvl w:val="0"/>
          <w:numId w:val="2"/>
        </w:numPr>
      </w:pPr>
      <w:r>
        <w:t>pip install requests</w:t>
      </w:r>
    </w:p>
    <w:p w14:paraId="4B952507" w14:textId="77777777" w:rsidR="00D609B4" w:rsidRDefault="00D609B4"/>
    <w:p w14:paraId="4B952508" w14:textId="77777777" w:rsidR="00D609B4" w:rsidRDefault="00403D2D">
      <w:pPr>
        <w:pStyle w:val="ListParagraph"/>
        <w:numPr>
          <w:ilvl w:val="0"/>
          <w:numId w:val="1"/>
        </w:numPr>
      </w:pPr>
      <w:r>
        <w:t xml:space="preserve">To run the scripts =&gt;&gt; </w:t>
      </w:r>
    </w:p>
    <w:p w14:paraId="4B952509" w14:textId="77777777" w:rsidR="00D609B4" w:rsidRDefault="00403D2D">
      <w:pPr>
        <w:pStyle w:val="ListParagraph"/>
        <w:numPr>
          <w:ilvl w:val="0"/>
          <w:numId w:val="2"/>
        </w:numPr>
      </w:pPr>
      <w:r>
        <w:t>In command prompt, navigate to Features folder (e.g. cd C:\Automation_REST\Features)</w:t>
      </w:r>
    </w:p>
    <w:p w14:paraId="4B95250A" w14:textId="77777777" w:rsidR="00D609B4" w:rsidRDefault="00403D2D">
      <w:pPr>
        <w:pStyle w:val="ListParagraph"/>
        <w:numPr>
          <w:ilvl w:val="0"/>
          <w:numId w:val="2"/>
        </w:numPr>
      </w:pPr>
      <w:r>
        <w:t>And then give complete path of behave and use cmd = behave  --no-capture --logging-l</w:t>
      </w:r>
      <w:r>
        <w:t>evel DEBUG to run the scripts</w:t>
      </w:r>
    </w:p>
    <w:p w14:paraId="4B95250B" w14:textId="77777777" w:rsidR="00D609B4" w:rsidRDefault="00D609B4">
      <w:pPr>
        <w:pStyle w:val="ListParagraph"/>
        <w:numPr>
          <w:ilvl w:val="0"/>
          <w:numId w:val="2"/>
        </w:numPr>
      </w:pPr>
    </w:p>
    <w:p w14:paraId="4B95250C" w14:textId="77777777" w:rsidR="00D609B4" w:rsidRDefault="00403D2D">
      <w:pPr>
        <w:pStyle w:val="ListParagraph"/>
        <w:numPr>
          <w:ilvl w:val="0"/>
          <w:numId w:val="2"/>
        </w:numPr>
      </w:pPr>
      <w:r>
        <w:t>(e.g. C:\Users\{user}\AppData\Local\Programs\Python\Python38-32\Scripts\behave  --no-capture --logging-level DEBUG)</w:t>
      </w:r>
    </w:p>
    <w:p w14:paraId="4B95250D" w14:textId="77777777" w:rsidR="00D609B4" w:rsidRDefault="00D609B4"/>
    <w:p w14:paraId="4B95250E" w14:textId="77777777" w:rsidR="00D609B4" w:rsidRDefault="00403D2D">
      <w:r>
        <w:t>Refer to the snapshot below in case of any confusion. Thanks!</w:t>
      </w:r>
    </w:p>
    <w:p w14:paraId="4B95250F" w14:textId="77777777" w:rsidR="00D609B4" w:rsidRDefault="00403D2D">
      <w:pPr>
        <w:ind w:left="720"/>
      </w:pPr>
      <w:r>
        <w:rPr>
          <w:noProof/>
        </w:rPr>
        <w:drawing>
          <wp:inline distT="0" distB="0" distL="0" distR="0" wp14:anchorId="4B952501" wp14:editId="4B952502">
            <wp:extent cx="5731514" cy="3314700"/>
            <wp:effectExtent l="0" t="0" r="2536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33147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sectPr w:rsidR="00D609B4">
      <w:footerReference w:type="default" r:id="rId8"/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952507" w14:textId="77777777" w:rsidR="00000000" w:rsidRDefault="00403D2D">
      <w:pPr>
        <w:spacing w:after="0" w:line="240" w:lineRule="auto"/>
      </w:pPr>
      <w:r>
        <w:separator/>
      </w:r>
    </w:p>
  </w:endnote>
  <w:endnote w:type="continuationSeparator" w:id="0">
    <w:p w14:paraId="4B952509" w14:textId="77777777" w:rsidR="00000000" w:rsidRDefault="00403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95250B" w14:textId="77777777" w:rsidR="00503B5F" w:rsidRDefault="00403D2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952503" wp14:editId="50F78204">
              <wp:simplePos x="0" y="0"/>
              <wp:positionH relativeFrom="page">
                <wp:posOffset>0</wp:posOffset>
              </wp:positionH>
              <wp:positionV relativeFrom="page">
                <wp:posOffset>10250170</wp:posOffset>
              </wp:positionV>
              <wp:extent cx="7560314" cy="252090"/>
              <wp:effectExtent l="0" t="0" r="0" b="15240"/>
              <wp:wrapNone/>
              <wp:docPr id="1" name="MSIPCMcc184e88b9bbb64b00a2ce43" descr="{&quot;HashCode&quot;:-13766362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4" cy="252090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4B952505" w14:textId="77777777" w:rsidR="00503B5F" w:rsidRDefault="00403D2D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C8C9C8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C8C9C8"/>
                              <w:sz w:val="14"/>
                            </w:rPr>
                            <w:t>Restricted Information and Basic Personal Data</w:t>
                          </w:r>
                        </w:p>
                      </w:txbxContent>
                    </wps:txbx>
                    <wps:bodyPr vert="horz" wrap="square" lIns="91440" tIns="0" rIns="91440" bIns="0" anchor="b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952503" id="_x0000_t202" coordsize="21600,21600" o:spt="202" path="m,l,21600r21600,l21600,xe">
              <v:stroke joinstyle="miter"/>
              <v:path gradientshapeok="t" o:connecttype="rect"/>
            </v:shapetype>
            <v:shape id="MSIPCMcc184e88b9bbb64b00a2ce43" o:spid="_x0000_s1026" type="#_x0000_t202" alt="{&quot;HashCode&quot;:-137663621,&quot;Height&quot;:841.0,&quot;Width&quot;:595.0,&quot;Placement&quot;:&quot;Footer&quot;,&quot;Index&quot;:&quot;Primary&quot;,&quot;Section&quot;:1,&quot;Top&quot;:0.0,&quot;Left&quot;:0.0}" style="position:absolute;margin-left:0;margin-top:807.1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" filled="f" stroked="f">
              <v:textbox inset=",0,,0">
                <w:txbxContent>
                  <w:p w14:paraId="4B952505" w14:textId="77777777" w:rsidR="00503B5F" w:rsidRDefault="00403D2D">
                    <w:pPr>
                      <w:spacing w:after="0"/>
                      <w:jc w:val="center"/>
                      <w:rPr>
                        <w:rFonts w:ascii="Arial" w:hAnsi="Arial" w:cs="Arial"/>
                        <w:color w:val="C8C9C8"/>
                        <w:sz w:val="14"/>
                      </w:rPr>
                    </w:pPr>
                    <w:r>
                      <w:rPr>
                        <w:rFonts w:ascii="Arial" w:hAnsi="Arial" w:cs="Arial"/>
                        <w:color w:val="C8C9C8"/>
                        <w:sz w:val="14"/>
                      </w:rPr>
                      <w:t>Restricted Information and Basic Personal Data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952503" w14:textId="77777777" w:rsidR="00000000" w:rsidRDefault="00403D2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B952505" w14:textId="77777777" w:rsidR="00000000" w:rsidRDefault="00403D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FA4B28"/>
    <w:multiLevelType w:val="multilevel"/>
    <w:tmpl w:val="14A66CF8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" w15:restartNumberingAfterBreak="0">
    <w:nsid w:val="6E7425DF"/>
    <w:multiLevelType w:val="multilevel"/>
    <w:tmpl w:val="2B4A0C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attachedTemplate r:id="rId1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609B4"/>
    <w:rsid w:val="00403D2D"/>
    <w:rsid w:val="00D6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952501"/>
  <w15:docId w15:val="{2B629D0D-3DE0-4121-BE89-A9F095210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</w:p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Shinde, Amol</dc:creator>
  <dc:description/>
  <cp:lastModifiedBy>Shinde, Amol</cp:lastModifiedBy>
  <cp:revision>2</cp:revision>
  <dcterms:created xsi:type="dcterms:W3CDTF">2021-07-20T07:37:00Z</dcterms:created>
  <dcterms:modified xsi:type="dcterms:W3CDTF">2021-07-20T07:37:00Z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009cb06-7738-4ab2-bfa1-5e7551442bdd_Enabled">
    <vt:lpwstr>true</vt:lpwstr>
  </property>
  <property fmtid="{D5CDD505-2E9C-101B-9397-08002B2CF9AE}" pid="3" name="MSIP_Label_8009cb06-7738-4ab2-bfa1-5e7551442bdd_SetDate">
    <vt:lpwstr>2021-07-20T07:37:14Z</vt:lpwstr>
  </property>
  <property fmtid="{D5CDD505-2E9C-101B-9397-08002B2CF9AE}" pid="4" name="MSIP_Label_8009cb06-7738-4ab2-bfa1-5e7551442bdd_Method">
    <vt:lpwstr>Standard</vt:lpwstr>
  </property>
  <property fmtid="{D5CDD505-2E9C-101B-9397-08002B2CF9AE}" pid="5" name="MSIP_Label_8009cb06-7738-4ab2-bfa1-5e7551442bdd_Name">
    <vt:lpwstr>8009cb06-7738-4ab2-bfa1-5e7551442bdd</vt:lpwstr>
  </property>
  <property fmtid="{D5CDD505-2E9C-101B-9397-08002B2CF9AE}" pid="6" name="MSIP_Label_8009cb06-7738-4ab2-bfa1-5e7551442bdd_SiteId">
    <vt:lpwstr>9295d077-5563-4c2d-9456-be5c3ad9f4ec</vt:lpwstr>
  </property>
  <property fmtid="{D5CDD505-2E9C-101B-9397-08002B2CF9AE}" pid="7" name="MSIP_Label_8009cb06-7738-4ab2-bfa1-5e7551442bdd_ActionId">
    <vt:lpwstr>6dbcdc7d-7666-4c0b-84e0-0ccf73d0df23</vt:lpwstr>
  </property>
  <property fmtid="{D5CDD505-2E9C-101B-9397-08002B2CF9AE}" pid="8" name="MSIP_Label_8009cb06-7738-4ab2-bfa1-5e7551442bdd_ContentBits">
    <vt:lpwstr>2</vt:lpwstr>
  </property>
</Properties>
</file>